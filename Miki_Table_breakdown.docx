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14:paraId="17652931" w14:textId="77777777" w:rsidTr="00B77123">
        <w:tc>
          <w:tcPr>
            <w:tcW w:w="4050" w:type="dxa"/>
          </w:tcPr>
          <w:p w14:paraId="17A1E424" w14:textId="77777777" w:rsidR="00B77123" w:rsidRPr="00AA3A5D" w:rsidRDefault="00AD65E1" w:rsidP="00CF3142">
            <w:pPr>
              <w:pStyle w:val="NoSpacing"/>
            </w:pPr>
            <w:r w:rsidRPr="00AA3A5D">
              <w:rPr>
                <w:noProof/>
              </w:rPr>
              <mc:AlternateContent>
                <mc:Choice Requires="wpg">
                  <w:drawing>
                    <wp:inline distT="0" distB="0" distL="0" distR="0" wp14:anchorId="0F3AEAE6" wp14:editId="1B7BA6DE">
                      <wp:extent cx="2527300" cy="8902700"/>
                      <wp:effectExtent l="0" t="0" r="6350" b="0"/>
                      <wp:docPr id="6" name="Group 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184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88E5AF" w14:textId="7482209C" w:rsidR="00F14B4B" w:rsidRPr="00F14B4B" w:rsidRDefault="00F14B4B" w:rsidP="00F14B4B">
                                    <w:pPr>
                                      <w:pStyle w:val="Heading1"/>
                                    </w:pPr>
                                    <w:r>
                                      <w:t>TABLE BREAKDOWN</w:t>
                                    </w:r>
                                  </w:p>
                                  <w:p w14:paraId="19D0448B" w14:textId="4E138CF0" w:rsidR="00B77123" w:rsidRPr="00F14B4B" w:rsidRDefault="00A704A2" w:rsidP="00AD65E1">
                                    <w:pPr>
                                      <w:pStyle w:val="Heading2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Miki Narayanbhai Patel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4" name="Rectangle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aphic 10" descr="Checklis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 Box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7E44DD" w14:textId="77D60024" w:rsidR="00B73B72" w:rsidRPr="00B73B72" w:rsidRDefault="00B73B72" w:rsidP="00B73B72">
                                    <w:pPr>
                                      <w:pStyle w:val="Heading2"/>
                                    </w:pPr>
                                    <w:r>
                                      <w:t>Online Music Store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3AEAE6" id="Group 6" o:spid="_x0000_s1026" alt="decorative element" style="width:199pt;height:701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">
                      <v:rect id="Rectangle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" fillcolor="#355d7e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left:190;top:6572;width:25083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      <v:textbox>
                          <w:txbxContent>
                            <w:p w14:paraId="0C88E5AF" w14:textId="7482209C" w:rsidR="00F14B4B" w:rsidRPr="00F14B4B" w:rsidRDefault="00F14B4B" w:rsidP="00F14B4B">
                              <w:pPr>
                                <w:pStyle w:val="Heading1"/>
                              </w:pPr>
                              <w:r>
                                <w:t>TABLE BREAKDOWN</w:t>
                              </w:r>
                            </w:p>
                            <w:p w14:paraId="19D0448B" w14:textId="4E138CF0" w:rsidR="00B77123" w:rsidRPr="00F14B4B" w:rsidRDefault="00A704A2" w:rsidP="00AD65E1">
                              <w:pPr>
                                <w:pStyle w:val="Heading2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Miki Narayanbhai Patel</w:t>
                              </w:r>
                            </w:p>
                          </w:txbxContent>
                        </v:textbox>
                      </v:shape>
                      <v:group id="Group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5IwQAAANoAAAAPAAAAZHJzL2Rvd25yZXYueG1sRI9LawIx&#10;FIX3hf6HcAvdFM20SJ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Bjv7kjBAAAA2gAAAA8AAAAA&#10;AAAAAAAAAAAABwIAAGRycy9kb3ducmV2LnhtbFBLBQYAAAAAAwADALcAAAD1AgAAAAA=&#10;" fillcolor="#7ba79d [3209]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10" o:spid="_x0000_s1031" type="#_x0000_t75" alt="Checklist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">
                          <v:imagedata r:id="rId11" o:title="Checklist"/>
                          <o:lock v:ext="edit" aspectratio="f"/>
                        </v:shape>
                      </v:group>
                      <v:shape id="Text Box 11" o:spid="_x0000_s1032" type="#_x0000_t202" style="position:absolute;left:190;top:72008;width:24860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      <v:textbox>
                          <w:txbxContent>
                            <w:p w14:paraId="0A7E44DD" w14:textId="77D60024" w:rsidR="00B73B72" w:rsidRPr="00B73B72" w:rsidRDefault="00B73B72" w:rsidP="00B73B72">
                              <w:pPr>
                                <w:pStyle w:val="Heading2"/>
                              </w:pPr>
                              <w:r>
                                <w:t>Online Music Store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tbl>
            <w:tblPr>
              <w:tblStyle w:val="AcademicSelfAddessment"/>
              <w:tblW w:w="6415" w:type="dxa"/>
              <w:tblLayout w:type="fixed"/>
              <w:tblLook w:val="0480" w:firstRow="0" w:lastRow="0" w:firstColumn="1" w:lastColumn="0" w:noHBand="0" w:noVBand="1"/>
            </w:tblPr>
            <w:tblGrid>
              <w:gridCol w:w="1178"/>
              <w:gridCol w:w="5237"/>
            </w:tblGrid>
            <w:tr w:rsidR="00B77123" w:rsidRPr="00AA3A5D" w14:paraId="5F8C53E5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8B9EB81" w14:textId="734F3461" w:rsidR="00B77123" w:rsidRPr="00AA3A5D" w:rsidRDefault="00F14B4B" w:rsidP="00AD65E1">
                  <w:r>
                    <w:t>Table 1</w:t>
                  </w:r>
                </w:p>
              </w:tc>
              <w:tc>
                <w:tcPr>
                  <w:tcW w:w="5237" w:type="dxa"/>
                  <w:hideMark/>
                </w:tcPr>
                <w:p w14:paraId="4F8C9711" w14:textId="658C0802" w:rsidR="00B77123" w:rsidRPr="00AA3A5D" w:rsidRDefault="00A704A2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customers</w:t>
                  </w:r>
                </w:p>
              </w:tc>
            </w:tr>
            <w:tr w:rsidR="00B77123" w:rsidRPr="00AA3A5D" w14:paraId="4C2093C6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257B6789" w14:textId="39E1F7BB" w:rsidR="00B77123" w:rsidRPr="00AA3A5D" w:rsidRDefault="00F14B4B" w:rsidP="00AD65E1">
                  <w:r>
                    <w:t>Table 2</w:t>
                  </w:r>
                </w:p>
              </w:tc>
              <w:tc>
                <w:tcPr>
                  <w:tcW w:w="5237" w:type="dxa"/>
                  <w:hideMark/>
                </w:tcPr>
                <w:p w14:paraId="0A3FC977" w14:textId="2EB1D892" w:rsidR="00B77123" w:rsidRPr="00AA3A5D" w:rsidRDefault="00A704A2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albums</w:t>
                  </w:r>
                </w:p>
              </w:tc>
            </w:tr>
          </w:tbl>
          <w:p w14:paraId="3BCC761A" w14:textId="4BB21253" w:rsidR="00AD65E1" w:rsidRDefault="00F14B4B" w:rsidP="00AD65E1">
            <w:r>
              <w:rPr>
                <w:rStyle w:val="Strong"/>
              </w:rPr>
              <w:t xml:space="preserve">Table 1 : </w:t>
            </w:r>
            <w:r w:rsidR="00C139D4">
              <w:rPr>
                <w:rStyle w:val="Strong"/>
              </w:rPr>
              <w:t>customers</w:t>
            </w:r>
            <w:bookmarkStart w:id="0" w:name="_GoBack"/>
            <w:bookmarkEnd w:id="0"/>
            <w:r w:rsidR="005D369F">
              <w:t xml:space="preserve"> </w:t>
            </w:r>
          </w:p>
          <w:p w14:paraId="3EA9351A" w14:textId="0C0ED3B8" w:rsidR="00F14B4B" w:rsidRPr="00AA3A5D" w:rsidRDefault="00F14B4B" w:rsidP="00AD65E1">
            <w:r>
              <w:t xml:space="preserve">Stores details of all the </w:t>
            </w:r>
            <w:r w:rsidR="00A704A2">
              <w:t>customers</w:t>
            </w:r>
            <w:r>
              <w:t xml:space="preserve"> o</w:t>
            </w:r>
            <w:r w:rsidR="00A704A2">
              <w:t>f</w:t>
            </w:r>
            <w:r>
              <w:t xml:space="preserve"> the online music store</w:t>
            </w:r>
          </w:p>
          <w:p w14:paraId="2DDBA90D" w14:textId="35A32A86" w:rsidR="00B77123" w:rsidRDefault="00B77123" w:rsidP="00AD65E1"/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2741"/>
              <w:gridCol w:w="3773"/>
            </w:tblGrid>
            <w:tr w:rsidR="00CF3142" w14:paraId="635085DC" w14:textId="77777777" w:rsidTr="004E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2741" w:type="dxa"/>
                </w:tcPr>
                <w:p w14:paraId="5EF116E3" w14:textId="15F0FA4F" w:rsidR="00CF3142" w:rsidRDefault="00F14B4B" w:rsidP="00AD65E1">
                  <w:r>
                    <w:t>Column name</w:t>
                  </w:r>
                </w:p>
              </w:tc>
              <w:tc>
                <w:tcPr>
                  <w:tcW w:w="3773" w:type="dxa"/>
                </w:tcPr>
                <w:p w14:paraId="6207E106" w14:textId="2D662C7C" w:rsidR="00CF3142" w:rsidRDefault="004E08E2" w:rsidP="00AD65E1">
                  <w:r>
                    <w:t>D</w:t>
                  </w:r>
                  <w:r w:rsidR="00B1732F">
                    <w:t>etails</w:t>
                  </w:r>
                </w:p>
              </w:tc>
            </w:tr>
            <w:tr w:rsidR="00CF3142" w14:paraId="74B78C9F" w14:textId="77777777" w:rsidTr="004E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232C2B3B" w14:textId="10860290" w:rsidR="00CF3142" w:rsidRDefault="00A704A2" w:rsidP="00AD65E1">
                  <w:r>
                    <w:t>customer</w:t>
                  </w:r>
                  <w:r w:rsidR="004E08E2" w:rsidRPr="004E08E2">
                    <w:t>_id</w:t>
                  </w:r>
                </w:p>
              </w:tc>
              <w:tc>
                <w:tcPr>
                  <w:tcW w:w="3773" w:type="dxa"/>
                </w:tcPr>
                <w:p w14:paraId="708335E5" w14:textId="607FE522" w:rsidR="00CF3142" w:rsidRDefault="008B7A46" w:rsidP="00AD65E1">
                  <w:r w:rsidRPr="008B7A46">
                    <w:t>INT(11)</w:t>
                  </w:r>
                  <w:r w:rsidR="00B1732F">
                    <w:t>, Primary Key</w:t>
                  </w:r>
                </w:p>
              </w:tc>
            </w:tr>
            <w:tr w:rsidR="00CF3142" w14:paraId="4BFC939D" w14:textId="77777777" w:rsidTr="004E08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409AA879" w14:textId="60965742" w:rsidR="00CF3142" w:rsidRDefault="00A704A2" w:rsidP="00AD65E1">
                  <w:r>
                    <w:t>first</w:t>
                  </w:r>
                  <w:r w:rsidR="004E08E2" w:rsidRPr="004E08E2">
                    <w:t>_name</w:t>
                  </w:r>
                </w:p>
              </w:tc>
              <w:tc>
                <w:tcPr>
                  <w:tcW w:w="3773" w:type="dxa"/>
                </w:tcPr>
                <w:p w14:paraId="083DF56A" w14:textId="2A61EE0A" w:rsidR="00CF3142" w:rsidRDefault="008B7A46" w:rsidP="00AD65E1">
                  <w:r w:rsidRPr="008B7A46">
                    <w:t>VARCHAR(45)</w:t>
                  </w:r>
                </w:p>
              </w:tc>
            </w:tr>
            <w:tr w:rsidR="00CF3142" w14:paraId="555AF566" w14:textId="77777777" w:rsidTr="004E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33B7B90A" w14:textId="527E48AF" w:rsidR="00CF3142" w:rsidRDefault="00A704A2" w:rsidP="00AD65E1">
                  <w:r>
                    <w:t>last</w:t>
                  </w:r>
                  <w:r w:rsidR="004E08E2" w:rsidRPr="004E08E2">
                    <w:t>_</w:t>
                  </w:r>
                  <w:r>
                    <w:t>name</w:t>
                  </w:r>
                </w:p>
              </w:tc>
              <w:tc>
                <w:tcPr>
                  <w:tcW w:w="3773" w:type="dxa"/>
                </w:tcPr>
                <w:p w14:paraId="2A4287A8" w14:textId="647E3960" w:rsidR="00CF3142" w:rsidRDefault="008B7A46" w:rsidP="00AD65E1">
                  <w:r w:rsidRPr="008B7A46">
                    <w:t>VARCHAR(45)</w:t>
                  </w:r>
                </w:p>
              </w:tc>
            </w:tr>
            <w:tr w:rsidR="00A704A2" w14:paraId="2DB5EC64" w14:textId="77777777" w:rsidTr="004E08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33602277" w14:textId="55BFBAE7" w:rsidR="00A704A2" w:rsidRDefault="00A704A2" w:rsidP="00AD65E1">
                  <w:r>
                    <w:t>email</w:t>
                  </w:r>
                </w:p>
              </w:tc>
              <w:tc>
                <w:tcPr>
                  <w:tcW w:w="3773" w:type="dxa"/>
                </w:tcPr>
                <w:p w14:paraId="0A16F4B1" w14:textId="1EF6497C" w:rsidR="00A704A2" w:rsidRPr="008B7A46" w:rsidRDefault="00A704A2" w:rsidP="00AD65E1">
                  <w:r>
                    <w:t>VARCHAR(45)</w:t>
                  </w:r>
                </w:p>
              </w:tc>
            </w:tr>
            <w:tr w:rsidR="00A704A2" w14:paraId="27BF6125" w14:textId="77777777" w:rsidTr="004E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72242006" w14:textId="6935773F" w:rsidR="00A704A2" w:rsidRDefault="00A704A2" w:rsidP="00AD65E1">
                  <w:r>
                    <w:t>password</w:t>
                  </w:r>
                </w:p>
              </w:tc>
              <w:tc>
                <w:tcPr>
                  <w:tcW w:w="3773" w:type="dxa"/>
                </w:tcPr>
                <w:p w14:paraId="6EED7C1D" w14:textId="34FF7094" w:rsidR="00A704A2" w:rsidRPr="008B7A46" w:rsidRDefault="00A704A2" w:rsidP="00AD65E1">
                  <w:r>
                    <w:t>VARCHAR(45)</w:t>
                  </w:r>
                </w:p>
              </w:tc>
            </w:tr>
            <w:tr w:rsidR="00A704A2" w14:paraId="7CFE239D" w14:textId="77777777" w:rsidTr="004E08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575C3B99" w14:textId="526257DA" w:rsidR="00A704A2" w:rsidRDefault="00A704A2" w:rsidP="00AD65E1">
                  <w:r>
                    <w:t>phone_number</w:t>
                  </w:r>
                </w:p>
              </w:tc>
              <w:tc>
                <w:tcPr>
                  <w:tcW w:w="3773" w:type="dxa"/>
                </w:tcPr>
                <w:p w14:paraId="0867463C" w14:textId="5FAB7B5F" w:rsidR="00A704A2" w:rsidRPr="008B7A46" w:rsidRDefault="00A704A2" w:rsidP="00AD65E1">
                  <w:r>
                    <w:t>VARCHAR(45)</w:t>
                  </w:r>
                </w:p>
              </w:tc>
            </w:tr>
            <w:tr w:rsidR="004E08E2" w14:paraId="10190D3E" w14:textId="77777777" w:rsidTr="004E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3699EDAD" w14:textId="06AF25F2" w:rsidR="004E08E2" w:rsidRDefault="00A704A2" w:rsidP="00AD65E1">
                  <w:r>
                    <w:t>addresses</w:t>
                  </w:r>
                  <w:r w:rsidR="004E08E2" w:rsidRPr="004E08E2">
                    <w:t>_</w:t>
                  </w:r>
                  <w:r>
                    <w:t>address</w:t>
                  </w:r>
                  <w:r w:rsidR="004E08E2" w:rsidRPr="004E08E2">
                    <w:t>_id</w:t>
                  </w:r>
                </w:p>
              </w:tc>
              <w:tc>
                <w:tcPr>
                  <w:tcW w:w="3773" w:type="dxa"/>
                </w:tcPr>
                <w:p w14:paraId="4A3FE3F5" w14:textId="2CF51CFB" w:rsidR="004E08E2" w:rsidRDefault="008B7A46" w:rsidP="00AD65E1">
                  <w:r w:rsidRPr="008B7A46">
                    <w:t>INT(11)</w:t>
                  </w:r>
                  <w:r w:rsidR="00B1732F">
                    <w:t>,Foreign Key</w:t>
                  </w:r>
                </w:p>
              </w:tc>
            </w:tr>
            <w:tr w:rsidR="004E08E2" w14:paraId="2FDDA93D" w14:textId="77777777" w:rsidTr="004E08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3949B16B" w14:textId="6B35F083" w:rsidR="004E08E2" w:rsidRDefault="00A704A2" w:rsidP="00AD65E1">
                  <w:r>
                    <w:t>subscriptions</w:t>
                  </w:r>
                  <w:r w:rsidR="004E08E2" w:rsidRPr="004E08E2">
                    <w:t>_</w:t>
                  </w:r>
                  <w:r>
                    <w:t>subscription_id</w:t>
                  </w:r>
                </w:p>
              </w:tc>
              <w:tc>
                <w:tcPr>
                  <w:tcW w:w="3773" w:type="dxa"/>
                </w:tcPr>
                <w:p w14:paraId="5B28309C" w14:textId="10B3B17F" w:rsidR="004E08E2" w:rsidRDefault="008B7A46" w:rsidP="00AD65E1">
                  <w:r w:rsidRPr="008B7A46">
                    <w:t>INT(11)</w:t>
                  </w:r>
                  <w:r w:rsidR="00B1732F">
                    <w:t>,Foreign key</w:t>
                  </w:r>
                </w:p>
              </w:tc>
            </w:tr>
          </w:tbl>
          <w:p w14:paraId="1D851AD4" w14:textId="43820781" w:rsidR="00B77123" w:rsidRDefault="00464E9D" w:rsidP="00AD65E1">
            <w:r>
              <w:rPr>
                <w:rStyle w:val="Strong"/>
              </w:rPr>
              <w:t xml:space="preserve">Table 2 : </w:t>
            </w:r>
            <w:r w:rsidR="00A704A2">
              <w:rPr>
                <w:rStyle w:val="Strong"/>
              </w:rPr>
              <w:t>albums</w:t>
            </w:r>
            <w:r w:rsidR="005D369F">
              <w:t xml:space="preserve"> </w:t>
            </w:r>
          </w:p>
          <w:p w14:paraId="21DC6788" w14:textId="191E83DE" w:rsidR="00B77123" w:rsidRPr="00AA3A5D" w:rsidRDefault="00A704A2" w:rsidP="00AD65E1">
            <w:r>
              <w:t xml:space="preserve">Stores the details of albums of different artists on different genres. 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2741"/>
              <w:gridCol w:w="3773"/>
            </w:tblGrid>
            <w:tr w:rsidR="00B73B72" w14:paraId="232466C2" w14:textId="77777777" w:rsidTr="006B0E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2741" w:type="dxa"/>
                </w:tcPr>
                <w:p w14:paraId="2BB9A072" w14:textId="77777777" w:rsidR="00B73B72" w:rsidRDefault="00B73B72" w:rsidP="00B73B72">
                  <w:r>
                    <w:t>Column name</w:t>
                  </w:r>
                </w:p>
              </w:tc>
              <w:tc>
                <w:tcPr>
                  <w:tcW w:w="3773" w:type="dxa"/>
                </w:tcPr>
                <w:p w14:paraId="0B4CFA20" w14:textId="77777777" w:rsidR="00B73B72" w:rsidRDefault="00B73B72" w:rsidP="00B73B72">
                  <w:r>
                    <w:t>Details</w:t>
                  </w:r>
                </w:p>
              </w:tc>
            </w:tr>
            <w:tr w:rsidR="00B73B72" w14:paraId="2ED3ABB5" w14:textId="77777777" w:rsidTr="006B0E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4686DEBE" w14:textId="2353D228" w:rsidR="00B73B72" w:rsidRDefault="00A704A2" w:rsidP="00B73B72">
                  <w:r>
                    <w:t>album</w:t>
                  </w:r>
                  <w:r w:rsidRPr="005D53E6">
                    <w:t xml:space="preserve"> </w:t>
                  </w:r>
                  <w:r w:rsidR="005D53E6" w:rsidRPr="005D53E6">
                    <w:t>_id</w:t>
                  </w:r>
                </w:p>
              </w:tc>
              <w:tc>
                <w:tcPr>
                  <w:tcW w:w="3773" w:type="dxa"/>
                </w:tcPr>
                <w:p w14:paraId="3F1BF6B1" w14:textId="08F1B2CB" w:rsidR="00B73B72" w:rsidRDefault="00B73B72" w:rsidP="00B73B72">
                  <w:r w:rsidRPr="008B7A46">
                    <w:t>INT(11)</w:t>
                  </w:r>
                  <w:r>
                    <w:t>, Primary Key</w:t>
                  </w:r>
                </w:p>
              </w:tc>
            </w:tr>
            <w:tr w:rsidR="00B73B72" w14:paraId="6933006C" w14:textId="77777777" w:rsidTr="006B0EF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096F1C91" w14:textId="785D13F2" w:rsidR="00B73B72" w:rsidRDefault="00A704A2" w:rsidP="00B73B72">
                  <w:r>
                    <w:t>album</w:t>
                  </w:r>
                  <w:r w:rsidR="005D53E6" w:rsidRPr="005D53E6">
                    <w:t>_</w:t>
                  </w:r>
                  <w:r>
                    <w:t>name</w:t>
                  </w:r>
                </w:p>
              </w:tc>
              <w:tc>
                <w:tcPr>
                  <w:tcW w:w="3773" w:type="dxa"/>
                </w:tcPr>
                <w:p w14:paraId="06A7AA0A" w14:textId="01EFA905" w:rsidR="00B73B72" w:rsidRDefault="00A704A2" w:rsidP="00B73B72">
                  <w:r>
                    <w:t>VARCHAR(45)</w:t>
                  </w:r>
                </w:p>
              </w:tc>
            </w:tr>
            <w:tr w:rsidR="00B73B72" w14:paraId="7BC133C3" w14:textId="77777777" w:rsidTr="006B0E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64A41150" w14:textId="10F650A4" w:rsidR="00B73B72" w:rsidRDefault="00A704A2" w:rsidP="00B73B72">
                  <w:r>
                    <w:t>release_date</w:t>
                  </w:r>
                </w:p>
              </w:tc>
              <w:tc>
                <w:tcPr>
                  <w:tcW w:w="3773" w:type="dxa"/>
                </w:tcPr>
                <w:p w14:paraId="0539215A" w14:textId="138955B3" w:rsidR="00B73B72" w:rsidRDefault="00A704A2" w:rsidP="00B73B72">
                  <w:r>
                    <w:t>DATE</w:t>
                  </w:r>
                </w:p>
              </w:tc>
            </w:tr>
            <w:tr w:rsidR="00A704A2" w14:paraId="6AB67815" w14:textId="77777777" w:rsidTr="006B0EF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71CB60B0" w14:textId="4E5E64D0" w:rsidR="00A704A2" w:rsidRDefault="00A704A2" w:rsidP="00B73B72">
                  <w:r>
                    <w:t>price</w:t>
                  </w:r>
                </w:p>
              </w:tc>
              <w:tc>
                <w:tcPr>
                  <w:tcW w:w="3773" w:type="dxa"/>
                </w:tcPr>
                <w:p w14:paraId="22492252" w14:textId="4507C262" w:rsidR="00A704A2" w:rsidRDefault="00A704A2" w:rsidP="00B73B72">
                  <w:r>
                    <w:t>DECIMAL(10,0)</w:t>
                  </w:r>
                </w:p>
              </w:tc>
            </w:tr>
            <w:tr w:rsidR="00A704A2" w14:paraId="71B591DE" w14:textId="77777777" w:rsidTr="006B0E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218748D1" w14:textId="6C6CE175" w:rsidR="00A704A2" w:rsidRDefault="00A704A2" w:rsidP="00B73B72">
                  <w:r>
                    <w:t>genre_genre_id</w:t>
                  </w:r>
                </w:p>
              </w:tc>
              <w:tc>
                <w:tcPr>
                  <w:tcW w:w="3773" w:type="dxa"/>
                </w:tcPr>
                <w:p w14:paraId="5E0144B4" w14:textId="29B5DC40" w:rsidR="00A704A2" w:rsidRDefault="00A704A2" w:rsidP="00B73B72">
                  <w:r>
                    <w:t xml:space="preserve">INT(11), Foreign Key </w:t>
                  </w:r>
                </w:p>
              </w:tc>
            </w:tr>
            <w:tr w:rsidR="00A704A2" w14:paraId="7F8C9769" w14:textId="77777777" w:rsidTr="006B0EF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2741" w:type="dxa"/>
                </w:tcPr>
                <w:p w14:paraId="6E54748B" w14:textId="5FCF8516" w:rsidR="00A704A2" w:rsidRDefault="00A704A2" w:rsidP="00B73B72">
                  <w:r>
                    <w:t>artist_idartist</w:t>
                  </w:r>
                </w:p>
              </w:tc>
              <w:tc>
                <w:tcPr>
                  <w:tcW w:w="3773" w:type="dxa"/>
                </w:tcPr>
                <w:p w14:paraId="3907E944" w14:textId="5D15D5BF" w:rsidR="00A704A2" w:rsidRDefault="00A704A2" w:rsidP="00B73B72">
                  <w:r>
                    <w:t>INT(11),Foreign Key</w:t>
                  </w:r>
                </w:p>
              </w:tc>
            </w:tr>
          </w:tbl>
          <w:p w14:paraId="0936D3BA" w14:textId="77777777" w:rsidR="00B77123" w:rsidRPr="00AA3A5D" w:rsidRDefault="00B77123" w:rsidP="00AA3A5D"/>
        </w:tc>
      </w:tr>
    </w:tbl>
    <w:p w14:paraId="1EE9ED22" w14:textId="77777777" w:rsidR="00A22D84" w:rsidRPr="00AA3A5D" w:rsidRDefault="00A22D84" w:rsidP="00DC38AB">
      <w:pPr>
        <w:pStyle w:val="NoSpacing"/>
      </w:pPr>
    </w:p>
    <w:sectPr w:rsidR="00A22D84" w:rsidRPr="00AA3A5D" w:rsidSect="004531A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A700E" w14:textId="77777777" w:rsidR="00FB3A2A" w:rsidRDefault="00FB3A2A" w:rsidP="0096533B">
      <w:r>
        <w:separator/>
      </w:r>
    </w:p>
  </w:endnote>
  <w:endnote w:type="continuationSeparator" w:id="0">
    <w:p w14:paraId="69FBB47D" w14:textId="77777777" w:rsidR="00FB3A2A" w:rsidRDefault="00FB3A2A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61CD5" w14:textId="77777777" w:rsidR="00FB3A2A" w:rsidRDefault="00FB3A2A" w:rsidP="0096533B">
      <w:r>
        <w:separator/>
      </w:r>
    </w:p>
  </w:footnote>
  <w:footnote w:type="continuationSeparator" w:id="0">
    <w:p w14:paraId="51C4AE44" w14:textId="77777777" w:rsidR="00FB3A2A" w:rsidRDefault="00FB3A2A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4B"/>
    <w:rsid w:val="00034FD9"/>
    <w:rsid w:val="000A75CE"/>
    <w:rsid w:val="001676C6"/>
    <w:rsid w:val="00330C61"/>
    <w:rsid w:val="004531A7"/>
    <w:rsid w:val="0046006A"/>
    <w:rsid w:val="00464E9D"/>
    <w:rsid w:val="004D7D51"/>
    <w:rsid w:val="004E08E2"/>
    <w:rsid w:val="00517171"/>
    <w:rsid w:val="00571098"/>
    <w:rsid w:val="005D369F"/>
    <w:rsid w:val="005D53E6"/>
    <w:rsid w:val="0063297A"/>
    <w:rsid w:val="00634386"/>
    <w:rsid w:val="00651A07"/>
    <w:rsid w:val="00667656"/>
    <w:rsid w:val="00667AD5"/>
    <w:rsid w:val="00680B26"/>
    <w:rsid w:val="00706A2E"/>
    <w:rsid w:val="007F604F"/>
    <w:rsid w:val="008605B0"/>
    <w:rsid w:val="00872580"/>
    <w:rsid w:val="008B7A46"/>
    <w:rsid w:val="009646A6"/>
    <w:rsid w:val="0096533B"/>
    <w:rsid w:val="00A22D84"/>
    <w:rsid w:val="00A704A2"/>
    <w:rsid w:val="00AA3A5D"/>
    <w:rsid w:val="00AD65E1"/>
    <w:rsid w:val="00B1732F"/>
    <w:rsid w:val="00B700F8"/>
    <w:rsid w:val="00B73B72"/>
    <w:rsid w:val="00B77123"/>
    <w:rsid w:val="00BA696E"/>
    <w:rsid w:val="00C139D4"/>
    <w:rsid w:val="00C56A3D"/>
    <w:rsid w:val="00C70DB6"/>
    <w:rsid w:val="00C91ADC"/>
    <w:rsid w:val="00CD3AEA"/>
    <w:rsid w:val="00CF3142"/>
    <w:rsid w:val="00DC38AB"/>
    <w:rsid w:val="00DF1CFE"/>
    <w:rsid w:val="00E45708"/>
    <w:rsid w:val="00E5004F"/>
    <w:rsid w:val="00F14B4B"/>
    <w:rsid w:val="00F94D48"/>
    <w:rsid w:val="00FA0D19"/>
    <w:rsid w:val="00FB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BFE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\AppData\Roaming\Microsoft\Templates\Student%20academic%20self-assessmen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academic self-assessment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2019-08-11T22:08:00Z</dcterms:created>
  <dcterms:modified xsi:type="dcterms:W3CDTF">2019-08-12T07:19:00Z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2018-07-30T20:29:38.9140235Z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